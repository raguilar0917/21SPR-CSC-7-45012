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91F3" w14:textId="1862DC6D" w:rsidR="008B1EC4" w:rsidRDefault="00B0459E">
      <w:pPr>
        <w:pStyle w:val="NoSpacing"/>
      </w:pPr>
      <w:r>
        <w:t>Richard Aguilar</w:t>
      </w:r>
    </w:p>
    <w:p w14:paraId="152B78EF" w14:textId="0361B728" w:rsidR="008B1EC4" w:rsidRDefault="00B0459E">
      <w:pPr>
        <w:pStyle w:val="NoSpacing"/>
      </w:pPr>
      <w:r>
        <w:t>Prof. Lehr</w:t>
      </w:r>
    </w:p>
    <w:p w14:paraId="3FCB279D" w14:textId="1D2EB2AE" w:rsidR="008B1EC4" w:rsidRDefault="00B0459E">
      <w:pPr>
        <w:pStyle w:val="NoSpacing"/>
      </w:pPr>
      <w:r>
        <w:t>18 April 2021</w:t>
      </w:r>
    </w:p>
    <w:p w14:paraId="16E5B317" w14:textId="7D7558B1" w:rsidR="008B1EC4" w:rsidRDefault="00B0459E" w:rsidP="00B0459E">
      <w:pPr>
        <w:pStyle w:val="Title"/>
      </w:pPr>
      <w:r>
        <w:t>Mastermind Lab Pseudocode</w:t>
      </w:r>
    </w:p>
    <w:p w14:paraId="19D871EB" w14:textId="6E8DDFF9" w:rsidR="00B0459E" w:rsidRPr="00B0459E" w:rsidRDefault="00B0459E" w:rsidP="00B0459E">
      <w:r>
        <w:t xml:space="preserve">Pseudocode for </w:t>
      </w:r>
      <w:proofErr w:type="gramStart"/>
      <w:r>
        <w:t>mastermind(</w:t>
      </w:r>
      <w:proofErr w:type="gramEnd"/>
      <w:r>
        <w:t>) function</w:t>
      </w:r>
    </w:p>
    <w:p w14:paraId="723538BD" w14:textId="613C56C2" w:rsidR="00B0459E" w:rsidRDefault="00B0459E" w:rsidP="00B0459E">
      <w:pPr>
        <w:ind w:firstLine="0"/>
      </w:pPr>
      <w:r>
        <w:t>Initialize SIZE and dupe as integers</w:t>
      </w:r>
    </w:p>
    <w:p w14:paraId="62D92CC9" w14:textId="47908AFD" w:rsidR="00B0459E" w:rsidRDefault="00B0459E" w:rsidP="00B0459E">
      <w:pPr>
        <w:ind w:firstLine="0"/>
      </w:pPr>
      <w:r>
        <w:t xml:space="preserve">Print “Please enter the size of </w:t>
      </w:r>
      <w:proofErr w:type="spellStart"/>
      <w:r>
        <w:t>of</w:t>
      </w:r>
      <w:proofErr w:type="spellEnd"/>
      <w:r>
        <w:t xml:space="preserve"> pegs you want to play with from 4 and 8”</w:t>
      </w:r>
    </w:p>
    <w:p w14:paraId="293E3CE4" w14:textId="61AB638A" w:rsidR="00B0459E" w:rsidRDefault="00B0459E" w:rsidP="00B0459E">
      <w:pPr>
        <w:ind w:firstLine="0"/>
      </w:pPr>
      <w:proofErr w:type="gramStart"/>
      <w:r>
        <w:t>Do :</w:t>
      </w:r>
      <w:proofErr w:type="gramEnd"/>
    </w:p>
    <w:p w14:paraId="07168E30" w14:textId="6D9BE5C9" w:rsidR="00B0459E" w:rsidRDefault="00B0459E" w:rsidP="00B0459E">
      <w:pPr>
        <w:ind w:firstLine="0"/>
      </w:pPr>
      <w:r>
        <w:tab/>
        <w:t>Print “SIZE: “</w:t>
      </w:r>
    </w:p>
    <w:p w14:paraId="10CB51E0" w14:textId="72419FF9" w:rsidR="00B0459E" w:rsidRDefault="00B0459E" w:rsidP="00B0459E">
      <w:pPr>
        <w:ind w:firstLine="0"/>
      </w:pPr>
      <w:r>
        <w:tab/>
        <w:t>Store input in variable SIZE</w:t>
      </w:r>
    </w:p>
    <w:p w14:paraId="5AA3050C" w14:textId="7C8D04C3" w:rsidR="00B0459E" w:rsidRDefault="00B0459E" w:rsidP="00B0459E">
      <w:pPr>
        <w:ind w:firstLine="0"/>
      </w:pPr>
      <w:r>
        <w:tab/>
      </w:r>
      <w:r w:rsidR="00432650">
        <w:t>If the SIZE is greater than 8 or less than 4 print “INVALID: INPUT OUT OF BOUNDS”</w:t>
      </w:r>
    </w:p>
    <w:p w14:paraId="258CD913" w14:textId="604CBC63" w:rsidR="00432650" w:rsidRDefault="00432650" w:rsidP="00B0459E">
      <w:pPr>
        <w:ind w:firstLine="0"/>
      </w:pPr>
      <w:r>
        <w:t>Repeat “Do” while size is greater than 8 or less than 4</w:t>
      </w:r>
    </w:p>
    <w:p w14:paraId="41C82591" w14:textId="2394EAB4" w:rsidR="00432650" w:rsidRDefault="00432650" w:rsidP="00B0459E">
      <w:pPr>
        <w:ind w:firstLine="0"/>
      </w:pPr>
      <w:r>
        <w:t>Initialize win_result as a string</w:t>
      </w:r>
    </w:p>
    <w:p w14:paraId="15C1328B" w14:textId="444FB1DE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Initialize counter and set to 0</w:t>
      </w:r>
    </w:p>
    <w:p w14:paraId="447587C7" w14:textId="02CC4D28" w:rsidR="00432650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if the counter &lt; SIZE:</w:t>
      </w:r>
    </w:p>
    <w:p w14:paraId="4DE5D66B" w14:textId="435438E1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concatenate the character ‘+’ to variable win_result</w:t>
      </w:r>
    </w:p>
    <w:p w14:paraId="1116F5A5" w14:textId="4FA4594C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increment counter by one</w:t>
      </w:r>
    </w:p>
    <w:p w14:paraId="6F028FD3" w14:textId="21FFABED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end if</w:t>
      </w:r>
    </w:p>
    <w:p w14:paraId="68735C1E" w14:textId="27635333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print </w:t>
      </w:r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“ please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 enter whether you want duplicated or not”</w:t>
      </w:r>
    </w:p>
    <w:p w14:paraId="287B90B1" w14:textId="717D19D3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“0. Duplicates OFF”</w:t>
      </w:r>
    </w:p>
    <w:p w14:paraId="6754B93F" w14:textId="6D9130D8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“1. Duplicates ON”</w:t>
      </w:r>
    </w:p>
    <w:p w14:paraId="257E297E" w14:textId="1F3A1668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Do:</w:t>
      </w:r>
    </w:p>
    <w:p w14:paraId="08B150F3" w14:textId="05CB0C31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Print “Duplicates: “</w:t>
      </w:r>
    </w:p>
    <w:p w14:paraId="599F76C9" w14:textId="321900D7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lastRenderedPageBreak/>
        <w:tab/>
        <w:t>Store input in dupe</w:t>
      </w:r>
    </w:p>
    <w:p w14:paraId="4948C426" w14:textId="0799C0B2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If dupe is greater than 1 or less than 0 print “INVALID INPUT OUT OF BOUNDS”</w:t>
      </w:r>
    </w:p>
    <w:p w14:paraId="12200827" w14:textId="6D2DE055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Repeat “Do” while dupe is less than 0 or greater than 1</w:t>
      </w:r>
    </w:p>
    <w:p w14:paraId="14040050" w14:textId="20A0A279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Initialize two-character arrays named code and guess where their size is based on the user input</w:t>
      </w:r>
    </w:p>
    <w:p w14:paraId="0CFDA0E6" w14:textId="646FF22A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Initialize result as a string</w:t>
      </w:r>
    </w:p>
    <w:p w14:paraId="7CD6A92A" w14:textId="2FB6F8E1" w:rsidR="008C4342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Initialize counter and set to 0</w:t>
      </w:r>
    </w:p>
    <w:p w14:paraId="19768D1B" w14:textId="6E1046FA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If the counter &lt; SIZE:</w:t>
      </w:r>
    </w:p>
    <w:p w14:paraId="017FE913" w14:textId="568FB5E1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Concatenate the character ‘_’ to the string result</w:t>
      </w:r>
    </w:p>
    <w:p w14:paraId="62414CA8" w14:textId="7C09966C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Increment counter</w:t>
      </w:r>
    </w:p>
    <w:p w14:paraId="4CEF0102" w14:textId="08BC4AF1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End if condition false</w:t>
      </w:r>
    </w:p>
    <w:p w14:paraId="3A93C768" w14:textId="789B5D59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Call the function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createCode</w:t>
      </w:r>
      <w:proofErr w:type="spell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( )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 to generate a code for the code array</w:t>
      </w:r>
    </w:p>
    <w:p w14:paraId="7B591591" w14:textId="3264FD0D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Initialize a short variable named turn = 0</w:t>
      </w:r>
    </w:p>
    <w:p w14:paraId="674C974A" w14:textId="3A25C20C" w:rsidR="00842281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W</w:t>
      </w:r>
      <w:r w:rsidR="00842281"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hile</w:t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 turns ≠ 10 and result ≠ win_result:</w:t>
      </w:r>
    </w:p>
    <w:p w14:paraId="55920B4B" w14:textId="065F1AAE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Print “</w:t>
      </w:r>
      <w:r w:rsidRPr="009A61FD"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=========TURN: "&lt;&lt;turns+1&lt;&lt;"==========</w:t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”</w:t>
      </w:r>
    </w:p>
    <w:p w14:paraId="098F33F8" w14:textId="6E8BFDAD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Call function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enterGuess</w:t>
      </w:r>
      <w:proofErr w:type="spell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(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) to input your guess</w:t>
      </w:r>
    </w:p>
    <w:p w14:paraId="0B8FC798" w14:textId="1EB093F0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Increment turns</w:t>
      </w:r>
    </w:p>
    <w:p w14:paraId="772811E3" w14:textId="2B6C0346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printCode</w:t>
      </w:r>
      <w:proofErr w:type="spell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(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) to print your array</w:t>
      </w:r>
    </w:p>
    <w:p w14:paraId="69C65A8F" w14:textId="76FDF570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Set result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getResult</w:t>
      </w:r>
      <w:proofErr w:type="spell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(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)</w:t>
      </w:r>
    </w:p>
    <w:p w14:paraId="07BDC6D2" w14:textId="0110E942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Print </w:t>
      </w:r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“ result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: “ + result</w:t>
      </w:r>
    </w:p>
    <w:p w14:paraId="00D13C9B" w14:textId="7044BFEF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End while-loop</w:t>
      </w:r>
    </w:p>
    <w:p w14:paraId="1884262B" w14:textId="65A8B4B7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If result == win_result</w:t>
      </w:r>
    </w:p>
    <w:p w14:paraId="1429C8AB" w14:textId="4BC0F4F0" w:rsidR="009A61FD" w:rsidRDefault="009A61FD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</w:r>
      <w:r w:rsidR="002E0513"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Print “congrats you won!!!”</w:t>
      </w:r>
    </w:p>
    <w:p w14:paraId="44818356" w14:textId="30ECF96D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“You won in </w:t>
      </w:r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“ +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 turns + “ turns”</w:t>
      </w:r>
    </w:p>
    <w:p w14:paraId="0E29948E" w14:textId="6E220B4D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lastRenderedPageBreak/>
        <w:tab/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“the winning code is “</w:t>
      </w:r>
    </w:p>
    <w:p w14:paraId="2B18758C" w14:textId="17045748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printCode</w:t>
      </w:r>
      <w:proofErr w:type="spell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(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) to print the code</w:t>
      </w:r>
    </w:p>
    <w:p w14:paraId="1C9510C4" w14:textId="2A2CB890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 xml:space="preserve">Else: </w:t>
      </w:r>
    </w:p>
    <w:p w14:paraId="10B13273" w14:textId="06CCA2B9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Print “You lost :( “</w:t>
      </w:r>
    </w:p>
    <w:p w14:paraId="738B51C5" w14:textId="1F331E1C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>“The correct code is: “</w:t>
      </w:r>
    </w:p>
    <w:p w14:paraId="0716E594" w14:textId="75F1A270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</w: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printCode</w:t>
      </w:r>
      <w:proofErr w:type="spell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(</w:t>
      </w:r>
      <w:proofErr w:type="gramEnd"/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>) to print code</w:t>
      </w:r>
    </w:p>
    <w:p w14:paraId="51F1AC68" w14:textId="77777777" w:rsidR="002E0513" w:rsidRDefault="002E0513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</w:p>
    <w:p w14:paraId="7E6FA18F" w14:textId="77777777" w:rsidR="00842281" w:rsidRDefault="00842281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</w:p>
    <w:p w14:paraId="2D6CE145" w14:textId="450AEC55" w:rsidR="008C4342" w:rsidRDefault="008C4342" w:rsidP="008C4342">
      <w:pPr>
        <w:suppressAutoHyphens w:val="0"/>
        <w:ind w:firstLine="0"/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82829"/>
          <w:shd w:val="clear" w:color="auto" w:fill="FFFFFF"/>
          <w:lang w:eastAsia="en-US"/>
        </w:rPr>
        <w:tab/>
      </w:r>
    </w:p>
    <w:p w14:paraId="2E2B0BA1" w14:textId="77777777" w:rsidR="008C4342" w:rsidRPr="00432650" w:rsidRDefault="008C4342" w:rsidP="00432650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22FCB4DD" w14:textId="6BE6B03C" w:rsidR="00432650" w:rsidRPr="00432650" w:rsidRDefault="00432650" w:rsidP="00B0459E">
      <w:pPr>
        <w:ind w:firstLine="0"/>
      </w:pPr>
    </w:p>
    <w:p w14:paraId="1EB5F1CF" w14:textId="77777777" w:rsidR="00432650" w:rsidRPr="00432650" w:rsidRDefault="00432650" w:rsidP="00B0459E">
      <w:pPr>
        <w:ind w:firstLine="0"/>
      </w:pPr>
    </w:p>
    <w:sectPr w:rsidR="00432650" w:rsidRPr="0043265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623D0" w14:textId="77777777" w:rsidR="00A37150" w:rsidRDefault="00A37150">
      <w:pPr>
        <w:spacing w:line="240" w:lineRule="auto"/>
      </w:pPr>
      <w:r>
        <w:separator/>
      </w:r>
    </w:p>
  </w:endnote>
  <w:endnote w:type="continuationSeparator" w:id="0">
    <w:p w14:paraId="2D9BD6A9" w14:textId="77777777" w:rsidR="00A37150" w:rsidRDefault="00A37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72FA7" w14:textId="77777777" w:rsidR="00A37150" w:rsidRDefault="00A37150">
      <w:pPr>
        <w:spacing w:line="240" w:lineRule="auto"/>
      </w:pPr>
      <w:r>
        <w:separator/>
      </w:r>
    </w:p>
  </w:footnote>
  <w:footnote w:type="continuationSeparator" w:id="0">
    <w:p w14:paraId="136559DA" w14:textId="77777777" w:rsidR="00A37150" w:rsidRDefault="00A371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8D46D" w14:textId="4530EEA4" w:rsidR="008B1EC4" w:rsidRDefault="00A37150">
    <w:pPr>
      <w:pStyle w:val="Header"/>
    </w:pPr>
    <w:sdt>
      <w:sdtPr>
        <w:id w:val="1568531701"/>
        <w:placeholder>
          <w:docPart w:val="30106B6576EA17409D08F9AD500FC1C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42281">
          <w:t>Aguilar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95A53" w14:textId="667A6040" w:rsidR="008B1EC4" w:rsidRDefault="00A37150">
    <w:pPr>
      <w:pStyle w:val="Header"/>
    </w:pPr>
    <w:sdt>
      <w:sdtPr>
        <w:id w:val="-348181431"/>
        <w:placeholder>
          <w:docPart w:val="795D4C9919545C4D837763B9A4D4870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42281">
          <w:t>Aguilar</w:t>
        </w:r>
      </w:sdtContent>
    </w:sdt>
    <w:r>
      <w:t xml:space="preserve"> </w:t>
    </w: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9E"/>
    <w:rsid w:val="002E0513"/>
    <w:rsid w:val="00432650"/>
    <w:rsid w:val="00842281"/>
    <w:rsid w:val="008B1EC4"/>
    <w:rsid w:val="008C4342"/>
    <w:rsid w:val="009A61FD"/>
    <w:rsid w:val="00A37150"/>
    <w:rsid w:val="00B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7B2F4"/>
  <w15:chartTrackingRefBased/>
  <w15:docId w15:val="{15F455A4-190C-B644-AB28-4AE636DE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43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chy/Library/Containers/com.microsoft.Word/Data/Library/Application%20Support/Microsoft/Office/16.0/DTS/en-US%7bDC05397C-9518-CB49-BF59-5D136745936D%7d/%7bB401C5B1-0F9E-3647-BCA4-7FC2322C3AB1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106B6576EA17409D08F9AD500FC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F986-08D8-CE4A-9580-D2E76817E52A}"/>
      </w:docPartPr>
      <w:docPartBody>
        <w:p w:rsidR="00000000" w:rsidRDefault="0086289E">
          <w:pPr>
            <w:pStyle w:val="30106B6576EA17409D08F9AD500FC1CF"/>
          </w:pPr>
          <w:r>
            <w:t>Row Heading</w:t>
          </w:r>
        </w:p>
      </w:docPartBody>
    </w:docPart>
    <w:docPart>
      <w:docPartPr>
        <w:name w:val="795D4C9919545C4D837763B9A4D48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AEB5A-BA8F-EF42-A5FA-04EF4803AC1A}"/>
      </w:docPartPr>
      <w:docPartBody>
        <w:p w:rsidR="00000000" w:rsidRDefault="0086289E">
          <w:pPr>
            <w:pStyle w:val="795D4C9919545C4D837763B9A4D4870E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B2"/>
    <w:rsid w:val="004B51B2"/>
    <w:rsid w:val="0086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EB50FC41D1C0498A87351AE3DED2B5">
    <w:name w:val="83EB50FC41D1C0498A87351AE3DED2B5"/>
  </w:style>
  <w:style w:type="paragraph" w:customStyle="1" w:styleId="07D448FF35C2824A9BC0836317AD03AD">
    <w:name w:val="07D448FF35C2824A9BC0836317AD03AD"/>
  </w:style>
  <w:style w:type="paragraph" w:customStyle="1" w:styleId="1A29869A6597A244B6EB8C0DDE78F4DA">
    <w:name w:val="1A29869A6597A244B6EB8C0DDE78F4DA"/>
  </w:style>
  <w:style w:type="paragraph" w:customStyle="1" w:styleId="B15BD5AC78EBD14292A4F551B719EAE3">
    <w:name w:val="B15BD5AC78EBD14292A4F551B719EAE3"/>
  </w:style>
  <w:style w:type="paragraph" w:customStyle="1" w:styleId="B13D9F1BEC914F48A74429BB4BA415EF">
    <w:name w:val="B13D9F1BEC914F48A74429BB4BA415EF"/>
  </w:style>
  <w:style w:type="paragraph" w:customStyle="1" w:styleId="E47E15F95AB53A45AD63EAF782759790">
    <w:name w:val="E47E15F95AB53A45AD63EAF782759790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D248F6AF2FF432408BD2A21CDD843B91">
    <w:name w:val="D248F6AF2FF432408BD2A21CDD843B91"/>
  </w:style>
  <w:style w:type="paragraph" w:customStyle="1" w:styleId="F56E503932A65D4EAEC5FB23A3A0F960">
    <w:name w:val="F56E503932A65D4EAEC5FB23A3A0F960"/>
  </w:style>
  <w:style w:type="paragraph" w:customStyle="1" w:styleId="DD547F3448D94A4985F79FAFFF5BDC67">
    <w:name w:val="DD547F3448D94A4985F79FAFFF5BDC67"/>
  </w:style>
  <w:style w:type="paragraph" w:customStyle="1" w:styleId="13002690AB701F49BEB50DCE74739E17">
    <w:name w:val="13002690AB701F49BEB50DCE74739E17"/>
  </w:style>
  <w:style w:type="paragraph" w:customStyle="1" w:styleId="237F561361E995429E3A5FD0DE036C55">
    <w:name w:val="237F561361E995429E3A5FD0DE036C55"/>
  </w:style>
  <w:style w:type="paragraph" w:customStyle="1" w:styleId="1D6DEA4C07C11745A587DDE5859B5D5A">
    <w:name w:val="1D6DEA4C07C11745A587DDE5859B5D5A"/>
  </w:style>
  <w:style w:type="paragraph" w:customStyle="1" w:styleId="30106B6576EA17409D08F9AD500FC1CF">
    <w:name w:val="30106B6576EA17409D08F9AD500FC1CF"/>
  </w:style>
  <w:style w:type="paragraph" w:customStyle="1" w:styleId="795D4C9919545C4D837763B9A4D4870E">
    <w:name w:val="795D4C9919545C4D837763B9A4D4870E"/>
  </w:style>
  <w:style w:type="paragraph" w:customStyle="1" w:styleId="55F5D066FF10D445A2BA5F2692459D74">
    <w:name w:val="55F5D066FF10D445A2BA5F2692459D74"/>
  </w:style>
  <w:style w:type="paragraph" w:customStyle="1" w:styleId="B116B63D478AF446AA03A685B3E0BEC9">
    <w:name w:val="B116B63D478AF446AA03A685B3E0BEC9"/>
  </w:style>
  <w:style w:type="paragraph" w:customStyle="1" w:styleId="32A7A2C7D737624081DF0DCC2B388481">
    <w:name w:val="32A7A2C7D737624081DF0DCC2B388481"/>
  </w:style>
  <w:style w:type="paragraph" w:customStyle="1" w:styleId="7AA99EC59DED324B926303EECCD90571">
    <w:name w:val="7AA99EC59DED324B926303EECCD90571"/>
  </w:style>
  <w:style w:type="paragraph" w:customStyle="1" w:styleId="521BECC08C0ED94D816D2842735249FE">
    <w:name w:val="521BECC08C0ED94D816D2842735249FE"/>
  </w:style>
  <w:style w:type="paragraph" w:customStyle="1" w:styleId="C9729CE91A18384790B6023A7152E139">
    <w:name w:val="C9729CE91A18384790B6023A7152E139"/>
  </w:style>
  <w:style w:type="paragraph" w:customStyle="1" w:styleId="E0EACDCB48861440B5DD0D163601CF2B">
    <w:name w:val="E0EACDCB48861440B5DD0D163601CF2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7E2B0D4D751754DA63FCD8CA84CF1F3">
    <w:name w:val="67E2B0D4D751754DA63FCD8CA84CF1F3"/>
  </w:style>
  <w:style w:type="character" w:styleId="PlaceholderText">
    <w:name w:val="Placeholder Text"/>
    <w:basedOn w:val="DefaultParagraphFont"/>
    <w:uiPriority w:val="99"/>
    <w:semiHidden/>
    <w:rsid w:val="004B51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Aguilar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40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Aguilar, Richard</cp:lastModifiedBy>
  <cp:revision>1</cp:revision>
  <dcterms:created xsi:type="dcterms:W3CDTF">2021-04-19T04:47:00Z</dcterms:created>
  <dcterms:modified xsi:type="dcterms:W3CDTF">2021-04-19T05:47:00Z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